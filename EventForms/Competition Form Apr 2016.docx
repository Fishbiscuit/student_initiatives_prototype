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6FBD9" w14:textId="77777777" w:rsidR="00AD5113" w:rsidRPr="00AD5113" w:rsidRDefault="00AD5113" w:rsidP="00AD5113">
      <w:pPr>
        <w:rPr>
          <w:lang w:val="en-GB"/>
        </w:rPr>
      </w:pPr>
      <w:bookmarkStart w:id="0" w:name="_GoBack"/>
      <w:bookmarkEnd w:id="0"/>
    </w:p>
    <w:tbl>
      <w:tblPr>
        <w:tblStyle w:val="TableGrid"/>
        <w:tblW w:w="9576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98"/>
        <w:gridCol w:w="1890"/>
        <w:gridCol w:w="1170"/>
        <w:gridCol w:w="630"/>
        <w:gridCol w:w="1080"/>
        <w:gridCol w:w="1908"/>
      </w:tblGrid>
      <w:tr w:rsidR="00C533AD" w:rsidRPr="00602C22" w14:paraId="18595B0F" w14:textId="77777777" w:rsidTr="00D32ED8">
        <w:trPr>
          <w:jc w:val="center"/>
        </w:trPr>
        <w:tc>
          <w:tcPr>
            <w:tcW w:w="47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98800A" w14:textId="77777777" w:rsidR="00C533AD" w:rsidRPr="00602C22" w:rsidRDefault="00D32ED8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A. </w:t>
            </w:r>
            <w:r w:rsidR="00C533AD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Contact Information</w:t>
            </w:r>
            <w:r w:rsidR="00316FCF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 - Applicant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974A8B1" w14:textId="77777777" w:rsidR="00C533AD" w:rsidRPr="00602C22" w:rsidRDefault="00C533AD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</w:p>
        </w:tc>
        <w:tc>
          <w:tcPr>
            <w:tcW w:w="29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B787CD2" w14:textId="77777777" w:rsidR="00C533AD" w:rsidRPr="00602C22" w:rsidRDefault="00C533AD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</w:p>
        </w:tc>
      </w:tr>
      <w:tr w:rsidR="00C533AD" w:rsidRPr="00C6315C" w14:paraId="3B7001EF" w14:textId="77777777" w:rsidTr="00D32ED8">
        <w:trPr>
          <w:jc w:val="center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0EF7" w14:textId="77777777" w:rsidR="00C533AD" w:rsidRPr="00C6315C" w:rsidRDefault="004B6880" w:rsidP="005F2F87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Name of Student Organisation </w:t>
            </w:r>
          </w:p>
        </w:tc>
        <w:tc>
          <w:tcPr>
            <w:tcW w:w="6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5DC45" w14:textId="77777777" w:rsidR="00C533AD" w:rsidRPr="00C6315C" w:rsidRDefault="00C533AD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56A36" w:rsidRPr="00C6315C" w14:paraId="77430177" w14:textId="77777777" w:rsidTr="00D32ED8">
        <w:trPr>
          <w:jc w:val="center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F082" w14:textId="77777777" w:rsidR="00C533AD" w:rsidRPr="00C6315C" w:rsidRDefault="00C533AD" w:rsidP="00316FCF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Name </w:t>
            </w:r>
            <w:r w:rsidR="00556A36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of </w:t>
            </w:r>
            <w:r w:rsidR="00316FCF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Applicant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9E64" w14:textId="77777777" w:rsidR="00C533AD" w:rsidRPr="00C6315C" w:rsidRDefault="00C533AD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4323" w14:textId="77777777" w:rsidR="00C533AD" w:rsidRPr="00C6315C" w:rsidRDefault="00316FCF" w:rsidP="00C533AD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Student ID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6344" w14:textId="77777777" w:rsidR="00C533AD" w:rsidRPr="00C6315C" w:rsidRDefault="00C533AD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56A36" w:rsidRPr="00C6315C" w14:paraId="0DE683FD" w14:textId="77777777" w:rsidTr="00D32ED8">
        <w:trPr>
          <w:jc w:val="center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234C" w14:textId="77777777" w:rsidR="00C533AD" w:rsidRPr="00C6315C" w:rsidRDefault="00976E63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/>
              </w:rPr>
              <w:t>E-m</w:t>
            </w:r>
            <w:r w:rsidR="00316FCF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ail Address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2F831" w14:textId="77777777" w:rsidR="00C533AD" w:rsidRPr="00C6315C" w:rsidRDefault="00C533AD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6AFC" w14:textId="77777777" w:rsidR="00C533AD" w:rsidRPr="00C6315C" w:rsidRDefault="00316FCF" w:rsidP="00316FCF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Mobile Number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10B3" w14:textId="77777777" w:rsidR="00C533AD" w:rsidRPr="00C6315C" w:rsidRDefault="00C533AD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14:paraId="5F623608" w14:textId="77777777" w:rsidR="00575167" w:rsidRPr="00C6315C" w:rsidRDefault="00575167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577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80"/>
        <w:gridCol w:w="6697"/>
      </w:tblGrid>
      <w:tr w:rsidR="00575167" w:rsidRPr="00602C22" w14:paraId="3986DF33" w14:textId="77777777" w:rsidTr="00602C22">
        <w:trPr>
          <w:jc w:val="center"/>
        </w:trPr>
        <w:tc>
          <w:tcPr>
            <w:tcW w:w="9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BFC8CA" w14:textId="77777777" w:rsidR="00575167" w:rsidRPr="00602C22" w:rsidRDefault="00D32ED8" w:rsidP="004B6880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B. </w:t>
            </w:r>
            <w:r w:rsidR="00575167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Competition</w:t>
            </w:r>
            <w:r w:rsidR="00E813EF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 </w:t>
            </w:r>
            <w:r w:rsidR="00575167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Information</w:t>
            </w:r>
          </w:p>
        </w:tc>
      </w:tr>
      <w:tr w:rsidR="00575167" w:rsidRPr="00C6315C" w14:paraId="40D2E899" w14:textId="77777777" w:rsidTr="00602C22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7E00" w14:textId="77777777" w:rsidR="00575167" w:rsidRPr="00C6315C" w:rsidRDefault="00581EE1" w:rsidP="006F2C48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Competition </w:t>
            </w:r>
            <w:r w:rsidR="00575167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Name</w:t>
            </w:r>
            <w:r w:rsidR="00C533AD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76AA4" w14:textId="77777777" w:rsidR="00575167" w:rsidRPr="00C6315C" w:rsidRDefault="00575167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6F2C48" w:rsidRPr="00C6315C" w:rsidDel="006F2C48" w14:paraId="1267FE64" w14:textId="77777777" w:rsidTr="00602C22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2194F" w14:textId="77777777" w:rsidR="006F2C48" w:rsidRPr="00C6315C" w:rsidDel="006F2C48" w:rsidRDefault="00581EE1" w:rsidP="006F2C48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Competition </w:t>
            </w:r>
            <w:r w:rsidR="006F2C48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Organiser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E2D5" w14:textId="77777777" w:rsidR="006F2C48" w:rsidRPr="00C6315C" w:rsidDel="00E43E2B" w:rsidRDefault="006F2C48" w:rsidP="0020790B">
            <w:pPr>
              <w:rPr>
                <w:rFonts w:asciiTheme="minorHAnsi" w:hAnsiTheme="minorHAnsi" w:cs="Arial"/>
                <w:i/>
                <w:sz w:val="22"/>
                <w:szCs w:val="22"/>
                <w:lang w:val="en-GB"/>
              </w:rPr>
            </w:pPr>
          </w:p>
        </w:tc>
      </w:tr>
      <w:tr w:rsidR="00575167" w:rsidRPr="00C6315C" w14:paraId="3E0915F0" w14:textId="77777777" w:rsidTr="00602C22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034B" w14:textId="77777777" w:rsidR="00575167" w:rsidRPr="00C6315C" w:rsidRDefault="00E3668E" w:rsidP="006F2C48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Date 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61A3B" w14:textId="77777777" w:rsidR="00575167" w:rsidRPr="00C6315C" w:rsidRDefault="00575167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6F2C48" w:rsidRPr="00C6315C" w14:paraId="3F8BD7F3" w14:textId="77777777" w:rsidTr="00602C22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B5D1E" w14:textId="77777777" w:rsidR="006F2C48" w:rsidRPr="00C6315C" w:rsidRDefault="006F2C48" w:rsidP="004B6880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Venue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04C4C" w14:textId="77777777" w:rsidR="006F2C48" w:rsidRPr="00C6315C" w:rsidRDefault="006F2C48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75167" w:rsidRPr="00C6315C" w14:paraId="319D0EDE" w14:textId="77777777" w:rsidTr="00602C22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86508" w14:textId="77777777" w:rsidR="00575167" w:rsidRPr="00C6315C" w:rsidRDefault="00E3668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Representing: 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8E95A" w14:textId="77777777" w:rsidR="00575167" w:rsidRPr="00C6315C" w:rsidRDefault="00581EE1" w:rsidP="00C850D5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* </w:t>
            </w:r>
            <w:r w:rsidR="00C850D5" w:rsidRPr="00C6315C">
              <w:rPr>
                <w:rFonts w:asciiTheme="minorHAnsi" w:hAnsiTheme="minorHAnsi" w:cs="Arial"/>
                <w:i/>
                <w:sz w:val="22"/>
                <w:szCs w:val="22"/>
                <w:lang w:val="en-GB"/>
              </w:rPr>
              <w:t>Individual</w:t>
            </w:r>
            <w:r w:rsidR="00C850D5">
              <w:rPr>
                <w:rFonts w:asciiTheme="minorHAnsi" w:hAnsiTheme="minorHAnsi" w:cs="Arial"/>
                <w:i/>
                <w:sz w:val="22"/>
                <w:szCs w:val="22"/>
                <w:lang w:val="en-GB"/>
              </w:rPr>
              <w:t>/</w:t>
            </w:r>
            <w:r w:rsidR="00C850D5" w:rsidRPr="00C6315C">
              <w:rPr>
                <w:rFonts w:asciiTheme="minorHAnsi" w:hAnsiTheme="minorHAnsi" w:cs="Arial"/>
                <w:i/>
                <w:sz w:val="22"/>
                <w:szCs w:val="22"/>
                <w:lang w:val="en-GB"/>
              </w:rPr>
              <w:t xml:space="preserve"> </w:t>
            </w:r>
            <w:r w:rsidRPr="00C6315C">
              <w:rPr>
                <w:rFonts w:asciiTheme="minorHAnsi" w:hAnsiTheme="minorHAnsi" w:cs="Arial"/>
                <w:i/>
                <w:sz w:val="22"/>
                <w:szCs w:val="22"/>
                <w:lang w:val="en-GB"/>
              </w:rPr>
              <w:t>University / Count</w:t>
            </w:r>
            <w:r w:rsidR="00C850D5">
              <w:rPr>
                <w:rFonts w:asciiTheme="minorHAnsi" w:hAnsiTheme="minorHAnsi" w:cs="Arial"/>
                <w:i/>
                <w:sz w:val="22"/>
                <w:szCs w:val="22"/>
                <w:lang w:val="en-GB"/>
              </w:rPr>
              <w:t>ry</w:t>
            </w:r>
          </w:p>
        </w:tc>
      </w:tr>
      <w:tr w:rsidR="006F2C48" w:rsidRPr="00C6315C" w14:paraId="039501AB" w14:textId="77777777" w:rsidTr="00602C22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2713" w14:textId="77777777" w:rsidR="006F2C48" w:rsidRPr="00C6315C" w:rsidRDefault="006F2C48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Level 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E83C" w14:textId="77777777" w:rsidR="006F2C48" w:rsidRPr="00C6315C" w:rsidRDefault="006F2C48" w:rsidP="00C850D5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*</w:t>
            </w:r>
            <w:r w:rsidR="00C850D5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 </w:t>
            </w:r>
            <w:r w:rsidR="00C850D5" w:rsidRPr="00207823">
              <w:rPr>
                <w:rFonts w:asciiTheme="minorHAnsi" w:hAnsiTheme="minorHAnsi" w:cs="Arial"/>
                <w:i/>
                <w:sz w:val="22"/>
                <w:szCs w:val="22"/>
                <w:lang w:val="en-GB"/>
              </w:rPr>
              <w:t>Tertiary /</w:t>
            </w:r>
            <w:r w:rsidR="00C850D5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 </w:t>
            </w:r>
            <w:r w:rsidRPr="00C6315C">
              <w:rPr>
                <w:rFonts w:asciiTheme="minorHAnsi" w:hAnsiTheme="minorHAnsi" w:cs="Arial"/>
                <w:i/>
                <w:sz w:val="22"/>
                <w:szCs w:val="22"/>
                <w:lang w:val="en-GB"/>
              </w:rPr>
              <w:t>National / International / Others</w:t>
            </w:r>
          </w:p>
        </w:tc>
      </w:tr>
      <w:tr w:rsidR="008F2D8F" w:rsidRPr="00C6315C" w14:paraId="78E9E0AD" w14:textId="77777777" w:rsidTr="00602C22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B59F" w14:textId="77777777" w:rsidR="008F2D8F" w:rsidRPr="00C6315C" w:rsidRDefault="008F2D8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Website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4697" w14:textId="77777777" w:rsidR="008F2D8F" w:rsidRPr="00C6315C" w:rsidRDefault="008F2D8F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602C22" w:rsidRPr="00C6315C" w14:paraId="325D3141" w14:textId="77777777" w:rsidTr="00602C22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D342D" w14:textId="77777777" w:rsidR="00602C22" w:rsidRPr="00C6315C" w:rsidRDefault="00602C22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Poster (please enclose, if any)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6867" w14:textId="77777777" w:rsidR="00602C22" w:rsidRPr="00C6315C" w:rsidRDefault="00602C22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602C22" w:rsidRPr="00C6315C" w14:paraId="35B6BC41" w14:textId="77777777" w:rsidTr="00602C22">
        <w:trPr>
          <w:trHeight w:val="692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4B94" w14:textId="77777777" w:rsidR="00602C22" w:rsidRPr="00C6315C" w:rsidRDefault="00602C22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Reason for Participation</w:t>
            </w:r>
          </w:p>
        </w:tc>
        <w:tc>
          <w:tcPr>
            <w:tcW w:w="6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B32C0" w14:textId="77777777" w:rsidR="00602C22" w:rsidRPr="00C6315C" w:rsidRDefault="00602C22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14:paraId="3E60CE8C" w14:textId="77777777" w:rsidR="004F71DA" w:rsidRPr="00602C22" w:rsidRDefault="004F71DA" w:rsidP="004F71DA">
      <w:pPr>
        <w:pStyle w:val="Heading2"/>
        <w:rPr>
          <w:rFonts w:asciiTheme="minorHAnsi" w:hAnsiTheme="minorHAnsi"/>
          <w:b w:val="0"/>
          <w:i/>
          <w:color w:val="auto"/>
          <w:szCs w:val="22"/>
          <w:lang w:val="en-GB"/>
        </w:rPr>
      </w:pPr>
      <w:r w:rsidRPr="00602C22">
        <w:rPr>
          <w:rFonts w:asciiTheme="minorHAnsi" w:hAnsiTheme="minorHAnsi"/>
          <w:b w:val="0"/>
          <w:i/>
          <w:color w:val="auto"/>
          <w:szCs w:val="22"/>
          <w:lang w:val="en-GB"/>
        </w:rPr>
        <w:t xml:space="preserve">* Delete </w:t>
      </w:r>
      <w:r w:rsidR="0036579F">
        <w:rPr>
          <w:rFonts w:asciiTheme="minorHAnsi" w:hAnsiTheme="minorHAnsi"/>
          <w:b w:val="0"/>
          <w:i/>
          <w:color w:val="auto"/>
          <w:szCs w:val="22"/>
          <w:lang w:val="en-GB"/>
        </w:rPr>
        <w:t>where</w:t>
      </w:r>
      <w:r w:rsidRPr="00602C22">
        <w:rPr>
          <w:rFonts w:asciiTheme="minorHAnsi" w:hAnsiTheme="minorHAnsi"/>
          <w:b w:val="0"/>
          <w:i/>
          <w:color w:val="auto"/>
          <w:szCs w:val="22"/>
          <w:lang w:val="en-GB"/>
        </w:rPr>
        <w:t xml:space="preserve"> applicable</w:t>
      </w:r>
    </w:p>
    <w:p w14:paraId="22E0AEE5" w14:textId="77777777" w:rsidR="00575167" w:rsidRPr="00C6315C" w:rsidRDefault="00575167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60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828"/>
        <w:gridCol w:w="3690"/>
        <w:gridCol w:w="2880"/>
        <w:gridCol w:w="678"/>
        <w:gridCol w:w="1482"/>
        <w:gridCol w:w="44"/>
      </w:tblGrid>
      <w:tr w:rsidR="00581EE1" w:rsidRPr="00602C22" w14:paraId="5826F473" w14:textId="77777777" w:rsidTr="00602C22">
        <w:trPr>
          <w:jc w:val="center"/>
        </w:trPr>
        <w:tc>
          <w:tcPr>
            <w:tcW w:w="80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A25F76" w14:textId="77777777" w:rsidR="00581EE1" w:rsidRPr="00602C22" w:rsidRDefault="00D32ED8" w:rsidP="002A59EE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C. </w:t>
            </w:r>
            <w:r w:rsidR="00581EE1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List of Participants</w:t>
            </w:r>
          </w:p>
        </w:tc>
        <w:tc>
          <w:tcPr>
            <w:tcW w:w="15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034E44C" w14:textId="77777777" w:rsidR="00581EE1" w:rsidRPr="00602C22" w:rsidRDefault="00581EE1" w:rsidP="002A59EE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</w:p>
        </w:tc>
      </w:tr>
      <w:tr w:rsidR="00581EE1" w:rsidRPr="00C6315C" w14:paraId="46ED4B8C" w14:textId="77777777" w:rsidTr="00602C22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B4C3A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CC7F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No</w:t>
            </w:r>
          </w:p>
        </w:tc>
        <w:tc>
          <w:tcPr>
            <w:tcW w:w="3690" w:type="dxa"/>
            <w:tcBorders>
              <w:top w:val="single" w:sz="4" w:space="0" w:color="B4C3A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137A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B4C3A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2C60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Student ID</w:t>
            </w:r>
          </w:p>
        </w:tc>
        <w:tc>
          <w:tcPr>
            <w:tcW w:w="2160" w:type="dxa"/>
            <w:gridSpan w:val="2"/>
            <w:tcBorders>
              <w:top w:val="single" w:sz="4" w:space="0" w:color="B4C3A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3EDB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Remarks</w:t>
            </w:r>
          </w:p>
        </w:tc>
      </w:tr>
      <w:tr w:rsidR="00581EE1" w:rsidRPr="00C6315C" w14:paraId="63F6CEC8" w14:textId="77777777" w:rsidTr="00602C22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1A98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0FFCD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395D" w14:textId="77777777" w:rsidR="00581EE1" w:rsidRPr="00C6315C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48C0" w14:textId="77777777" w:rsidR="00581EE1" w:rsidRPr="00C6315C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81EE1" w:rsidRPr="00C6315C" w14:paraId="50018E2F" w14:textId="77777777" w:rsidTr="00602C22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B131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52CF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96E8" w14:textId="77777777" w:rsidR="00581EE1" w:rsidRPr="00C6315C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1599" w14:textId="77777777" w:rsidR="00581EE1" w:rsidRPr="00C6315C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81EE1" w:rsidRPr="00C6315C" w14:paraId="6CB58134" w14:textId="77777777" w:rsidTr="00602C22">
        <w:tblPrEx>
          <w:jc w:val="left"/>
        </w:tblPrEx>
        <w:trPr>
          <w:gridAfter w:val="1"/>
          <w:wAfter w:w="44" w:type="dxa"/>
          <w:trHeight w:val="35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87CD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E9E6F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F5CC" w14:textId="77777777" w:rsidR="00581EE1" w:rsidRPr="00C6315C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550B" w14:textId="77777777" w:rsidR="00581EE1" w:rsidRPr="00C6315C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602C22" w:rsidRPr="00C6315C" w14:paraId="1255D248" w14:textId="77777777" w:rsidTr="00602C22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8BA0" w14:textId="77777777" w:rsidR="00602C22" w:rsidRPr="00C6315C" w:rsidRDefault="00602C22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B239D" w14:textId="77777777" w:rsidR="00602C22" w:rsidRPr="00C6315C" w:rsidRDefault="00602C22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F124" w14:textId="77777777" w:rsidR="00602C22" w:rsidRPr="00C6315C" w:rsidRDefault="00602C22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CA0E9" w14:textId="77777777" w:rsidR="00602C22" w:rsidRPr="00C6315C" w:rsidRDefault="00602C22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81EE1" w:rsidRPr="00C6315C" w14:paraId="750C68E6" w14:textId="77777777" w:rsidTr="00602C22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C5A7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B36F3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7EEF7" w14:textId="77777777" w:rsidR="00581EE1" w:rsidRPr="00C6315C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6FE5" w14:textId="77777777" w:rsidR="00581EE1" w:rsidRPr="00C6315C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81EE1" w:rsidRPr="00C6315C" w14:paraId="458B38B0" w14:textId="77777777" w:rsidTr="00602C22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2F0B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6C3FD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98A8" w14:textId="77777777" w:rsidR="00581EE1" w:rsidRPr="00C6315C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20D0A" w14:textId="77777777" w:rsidR="00581EE1" w:rsidRPr="00C6315C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581EE1" w:rsidRPr="00C6315C" w14:paraId="62E97378" w14:textId="77777777" w:rsidTr="00602C22">
        <w:tblPrEx>
          <w:jc w:val="left"/>
        </w:tblPrEx>
        <w:trPr>
          <w:gridAfter w:val="1"/>
          <w:wAfter w:w="44" w:type="dxa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8A23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21E27" w14:textId="77777777" w:rsidR="00581EE1" w:rsidRPr="00C6315C" w:rsidRDefault="00581EE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BC45" w14:textId="77777777" w:rsidR="00581EE1" w:rsidRPr="00C6315C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297E1" w14:textId="77777777" w:rsidR="00581EE1" w:rsidRPr="00C6315C" w:rsidRDefault="00581EE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14:paraId="30FFAF9E" w14:textId="77777777" w:rsidR="00581EE1" w:rsidRPr="00C6315C" w:rsidRDefault="00581EE1" w:rsidP="00581EE1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60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808"/>
        <w:gridCol w:w="1517"/>
        <w:gridCol w:w="1317"/>
        <w:gridCol w:w="1959"/>
        <w:gridCol w:w="1591"/>
        <w:gridCol w:w="1410"/>
      </w:tblGrid>
      <w:tr w:rsidR="0020790B" w:rsidRPr="00602C22" w14:paraId="6D2F35AD" w14:textId="77777777" w:rsidTr="00602C22">
        <w:trPr>
          <w:jc w:val="center"/>
        </w:trPr>
        <w:tc>
          <w:tcPr>
            <w:tcW w:w="81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C00FEE3" w14:textId="77777777" w:rsidR="0020790B" w:rsidRPr="00602C22" w:rsidRDefault="00D32ED8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D. </w:t>
            </w:r>
            <w:r w:rsidR="006A67EF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Projected Expenditure</w:t>
            </w:r>
            <w:r w:rsidR="006A67EF" w:rsidRPr="00602C22" w:rsidDel="00F243EF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D3F370A" w14:textId="77777777" w:rsidR="0020790B" w:rsidRPr="00602C22" w:rsidRDefault="0020790B" w:rsidP="002A59EE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</w:p>
        </w:tc>
      </w:tr>
      <w:tr w:rsidR="006A67EF" w:rsidRPr="00C6315C" w14:paraId="3BE57FBC" w14:textId="77777777" w:rsidTr="00602C22">
        <w:trPr>
          <w:jc w:val="center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0CC8" w14:textId="77777777" w:rsidR="005017EB" w:rsidRPr="00C6315C" w:rsidRDefault="005017EB" w:rsidP="00974971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633E4" w14:textId="77777777" w:rsidR="005017EB" w:rsidRPr="00C6315C" w:rsidRDefault="005017EB" w:rsidP="00974971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Amount</w:t>
            </w:r>
            <w:r w:rsidR="0020790B"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 per </w:t>
            </w:r>
            <w:proofErr w:type="spellStart"/>
            <w:r w:rsidR="0020790B"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pax</w:t>
            </w:r>
            <w:proofErr w:type="spellEnd"/>
            <w:r w:rsidR="007F1C15"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 (S$)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867F" w14:textId="77777777" w:rsidR="005017EB" w:rsidRPr="00C6315C" w:rsidRDefault="0020790B" w:rsidP="00974971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No of </w:t>
            </w:r>
            <w:proofErr w:type="spellStart"/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Pax</w:t>
            </w:r>
            <w:proofErr w:type="spellEnd"/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99B8" w14:textId="77777777" w:rsidR="005017EB" w:rsidRPr="00C6315C" w:rsidRDefault="0020790B" w:rsidP="00974971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Total Amount</w:t>
            </w:r>
            <w:r w:rsidR="007F1C15"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 (S$)</w:t>
            </w:r>
          </w:p>
        </w:tc>
        <w:tc>
          <w:tcPr>
            <w:tcW w:w="3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2EAC2" w14:textId="77777777" w:rsidR="006A67EF" w:rsidRPr="00C6315C" w:rsidRDefault="006A67EF" w:rsidP="00974971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Source of Funds</w:t>
            </w:r>
          </w:p>
          <w:p w14:paraId="0544CFD3" w14:textId="77777777" w:rsidR="005017EB" w:rsidRPr="00C6315C" w:rsidRDefault="006A67EF" w:rsidP="005471F6">
            <w:pPr>
              <w:pStyle w:val="Body"/>
              <w:jc w:val="center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(</w:t>
            </w:r>
            <w:r w:rsidR="005471F6"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Income/ </w:t>
            </w: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OSL Seed Fund</w:t>
            </w:r>
            <w:r w:rsidR="004F71DA"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^</w:t>
            </w: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 xml:space="preserve">/ </w:t>
            </w:r>
            <w:r w:rsidR="004F71DA"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Subsidy</w:t>
            </w:r>
            <w:r w:rsidR="00EA24D4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^</w:t>
            </w: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6A67EF" w:rsidRPr="00C6315C" w14:paraId="5D031D8C" w14:textId="77777777" w:rsidTr="00602C22">
        <w:trPr>
          <w:jc w:val="center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1DF8" w14:textId="77777777" w:rsidR="005017EB" w:rsidRPr="00C6315C" w:rsidRDefault="005017EB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Registration Fee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A8A8" w14:textId="77777777" w:rsidR="005017EB" w:rsidRPr="00C6315C" w:rsidRDefault="005017EB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70EB9" w14:textId="77777777" w:rsidR="005017EB" w:rsidRPr="00C6315C" w:rsidRDefault="005017EB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C92F1" w14:textId="77777777" w:rsidR="005017EB" w:rsidRPr="00C6315C" w:rsidRDefault="005017EB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092F" w14:textId="77777777" w:rsidR="005017EB" w:rsidRPr="00C6315C" w:rsidRDefault="005017EB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BB16B6" w:rsidRPr="00C6315C" w14:paraId="2BA8D081" w14:textId="77777777" w:rsidTr="00602C22">
        <w:trPr>
          <w:trHeight w:val="77"/>
          <w:jc w:val="center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17D04" w14:textId="77777777" w:rsidR="00BB16B6" w:rsidRPr="00C6315C" w:rsidRDefault="00BB16B6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5F7A3" w14:textId="77777777" w:rsidR="00BB16B6" w:rsidRPr="00C6315C" w:rsidRDefault="00BB16B6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A2BB8" w14:textId="77777777" w:rsidR="00BB16B6" w:rsidRPr="00C6315C" w:rsidRDefault="00BB16B6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DCEE" w14:textId="77777777" w:rsidR="00BB16B6" w:rsidRPr="00C6315C" w:rsidRDefault="00BB16B6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5AF3" w14:textId="77777777" w:rsidR="00BB16B6" w:rsidRPr="00C6315C" w:rsidRDefault="00BB16B6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14:paraId="0653AF7F" w14:textId="77777777" w:rsidR="006B3A25" w:rsidRPr="00C6315C" w:rsidRDefault="004F71DA" w:rsidP="00575167">
      <w:pPr>
        <w:rPr>
          <w:rFonts w:asciiTheme="minorHAnsi" w:hAnsiTheme="minorHAnsi" w:cs="Arial"/>
          <w:sz w:val="22"/>
          <w:szCs w:val="22"/>
          <w:lang w:val="en-GB"/>
        </w:rPr>
      </w:pPr>
      <w:r w:rsidRPr="00C6315C">
        <w:rPr>
          <w:rFonts w:asciiTheme="minorHAnsi" w:hAnsiTheme="minorHAnsi" w:cs="Arial"/>
          <w:sz w:val="22"/>
          <w:szCs w:val="22"/>
          <w:lang w:val="en-GB"/>
        </w:rPr>
        <w:t>^ subject to approval</w:t>
      </w:r>
    </w:p>
    <w:tbl>
      <w:tblPr>
        <w:tblStyle w:val="TableGrid"/>
        <w:tblW w:w="960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51"/>
        <w:gridCol w:w="3420"/>
        <w:gridCol w:w="1800"/>
        <w:gridCol w:w="1831"/>
      </w:tblGrid>
      <w:tr w:rsidR="00F243EF" w:rsidRPr="00602C22" w14:paraId="4B62A3D2" w14:textId="77777777" w:rsidTr="00D32ED8">
        <w:trPr>
          <w:jc w:val="center"/>
        </w:trPr>
        <w:tc>
          <w:tcPr>
            <w:tcW w:w="5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3804B51" w14:textId="77777777" w:rsidR="00F243EF" w:rsidRPr="00602C22" w:rsidRDefault="00D32ED8" w:rsidP="00F243EF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lastRenderedPageBreak/>
              <w:t xml:space="preserve">E. </w:t>
            </w:r>
            <w:r w:rsidR="004F020C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List of Competition </w:t>
            </w:r>
            <w:r w:rsidR="00F243EF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Prizes</w:t>
            </w:r>
            <w:r w:rsidR="004F71DA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 Offered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D63465" w14:textId="77777777" w:rsidR="00F243EF" w:rsidRPr="00602C22" w:rsidRDefault="00F243EF" w:rsidP="002A59EE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A4FBF4" w14:textId="77777777" w:rsidR="00F243EF" w:rsidRPr="00602C22" w:rsidRDefault="00F243EF" w:rsidP="002A59EE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</w:p>
        </w:tc>
      </w:tr>
      <w:tr w:rsidR="00F243EF" w:rsidRPr="00C6315C" w14:paraId="6B63F2E1" w14:textId="77777777" w:rsidTr="00602C22">
        <w:trPr>
          <w:trHeight w:hRule="exact" w:val="999"/>
          <w:jc w:val="center"/>
        </w:trPr>
        <w:tc>
          <w:tcPr>
            <w:tcW w:w="960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38383" w14:textId="77777777" w:rsidR="00F243EF" w:rsidRPr="00C6315C" w:rsidRDefault="00F243EF" w:rsidP="00974971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Please note that if prize money is won</w:t>
            </w:r>
            <w:r w:rsidR="006B3A25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 in the name of the student organisation</w:t>
            </w: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, students </w:t>
            </w:r>
            <w:r w:rsidR="00581EE1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should</w:t>
            </w: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 declare and deposit the prize money to the </w:t>
            </w:r>
            <w:r w:rsidR="006B3A25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student organisation</w:t>
            </w: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 </w:t>
            </w:r>
            <w:r w:rsidR="004F020C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account via </w:t>
            </w:r>
            <w:r w:rsidR="004B6880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Income Deposit Form</w:t>
            </w:r>
            <w:r w:rsidR="002A59EE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 within 3 working days</w:t>
            </w: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.</w:t>
            </w:r>
          </w:p>
          <w:p w14:paraId="2D48F25C" w14:textId="77777777" w:rsidR="00F243EF" w:rsidRPr="00C6315C" w:rsidRDefault="00F243E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14:paraId="62868EFC" w14:textId="77777777" w:rsidR="00F243EF" w:rsidRPr="00C6315C" w:rsidRDefault="00F243E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14:paraId="5F283209" w14:textId="77777777" w:rsidR="00F243EF" w:rsidRPr="00C6315C" w:rsidRDefault="00F243E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14:paraId="241470F7" w14:textId="77777777" w:rsidR="00F243EF" w:rsidRPr="00C6315C" w:rsidRDefault="00F243E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14:paraId="3F3E8A93" w14:textId="77777777" w:rsidR="00F243EF" w:rsidRPr="00C6315C" w:rsidRDefault="00F243E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14:paraId="5D56F0E2" w14:textId="77777777" w:rsidR="00F243EF" w:rsidRPr="00C6315C" w:rsidRDefault="00F243E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F243EF" w:rsidRPr="00C6315C" w14:paraId="55945532" w14:textId="77777777" w:rsidTr="00602C22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98757" w14:textId="77777777" w:rsidR="00F243EF" w:rsidRPr="00C6315C" w:rsidRDefault="00F243EF" w:rsidP="00F243EF">
            <w:pPr>
              <w:pStyle w:val="Body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Award Category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FA23" w14:textId="77777777" w:rsidR="00F243EF" w:rsidRPr="00C6315C" w:rsidRDefault="00F243EF" w:rsidP="002A59EE">
            <w:pPr>
              <w:pStyle w:val="Body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Monetary Amount (S$)</w:t>
            </w: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C8FC" w14:textId="77777777" w:rsidR="00F243EF" w:rsidRPr="00C6315C" w:rsidRDefault="00F243EF" w:rsidP="002A59EE">
            <w:pPr>
              <w:pStyle w:val="Body"/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b/>
                <w:sz w:val="22"/>
                <w:szCs w:val="22"/>
                <w:lang w:val="en-GB"/>
              </w:rPr>
              <w:t>Gift-in-Kind</w:t>
            </w:r>
          </w:p>
        </w:tc>
      </w:tr>
      <w:tr w:rsidR="00F243EF" w:rsidRPr="00C6315C" w14:paraId="42BD4C61" w14:textId="77777777" w:rsidTr="00602C22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53D5A" w14:textId="77777777" w:rsidR="00F243EF" w:rsidRPr="00C6315C" w:rsidRDefault="00F243E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F6589" w14:textId="77777777" w:rsidR="00F243EF" w:rsidRPr="00C6315C" w:rsidRDefault="00F243EF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70951" w14:textId="77777777" w:rsidR="00F243EF" w:rsidRPr="00C6315C" w:rsidRDefault="00F243EF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F243EF" w:rsidRPr="00C6315C" w14:paraId="0BD25708" w14:textId="77777777" w:rsidTr="00602C22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80AEA" w14:textId="77777777" w:rsidR="00F243EF" w:rsidRPr="00C6315C" w:rsidRDefault="00F243E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79F81" w14:textId="77777777" w:rsidR="00F243EF" w:rsidRPr="00C6315C" w:rsidRDefault="00F243EF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EF24E" w14:textId="77777777" w:rsidR="00F243EF" w:rsidRPr="00C6315C" w:rsidRDefault="00F243EF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F243EF" w:rsidRPr="00C6315C" w14:paraId="359BFFF9" w14:textId="77777777" w:rsidTr="00602C22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18654" w14:textId="77777777" w:rsidR="00F243EF" w:rsidRPr="00C6315C" w:rsidRDefault="00F243E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B15BC" w14:textId="77777777" w:rsidR="00F243EF" w:rsidRPr="00C6315C" w:rsidRDefault="00F243EF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DC99A" w14:textId="77777777" w:rsidR="00F243EF" w:rsidRPr="00C6315C" w:rsidRDefault="00F243EF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F243EF" w:rsidRPr="00C6315C" w14:paraId="478874BD" w14:textId="77777777" w:rsidTr="00602C22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7C3EE" w14:textId="77777777" w:rsidR="00F243EF" w:rsidRPr="00C6315C" w:rsidRDefault="00F243E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45E72" w14:textId="77777777" w:rsidR="00F243EF" w:rsidRPr="00C6315C" w:rsidRDefault="00F243EF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2537" w14:textId="77777777" w:rsidR="00F243EF" w:rsidRPr="00C6315C" w:rsidRDefault="00F243EF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4F020C" w:rsidRPr="00C6315C" w14:paraId="38B70941" w14:textId="77777777" w:rsidTr="00602C22">
        <w:trPr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549E" w14:textId="77777777" w:rsidR="004F020C" w:rsidRPr="00C6315C" w:rsidRDefault="004F020C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2910" w14:textId="77777777" w:rsidR="004F020C" w:rsidRPr="00C6315C" w:rsidRDefault="004F020C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3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E015D" w14:textId="77777777" w:rsidR="004F020C" w:rsidRPr="00C6315C" w:rsidRDefault="004F020C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14:paraId="60EACC7E" w14:textId="77777777" w:rsidR="00F243EF" w:rsidRPr="00C6315C" w:rsidRDefault="00F243EF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57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047"/>
        <w:gridCol w:w="7532"/>
      </w:tblGrid>
      <w:tr w:rsidR="002B6D31" w:rsidRPr="00602C22" w14:paraId="50F32D3D" w14:textId="77777777" w:rsidTr="00D32ED8">
        <w:trPr>
          <w:jc w:val="center"/>
        </w:trPr>
        <w:tc>
          <w:tcPr>
            <w:tcW w:w="9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AB3DB5C" w14:textId="77777777" w:rsidR="002B6D31" w:rsidRPr="00602C22" w:rsidRDefault="00D32ED8" w:rsidP="002A59EE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F. </w:t>
            </w:r>
            <w:r w:rsidR="002B6D31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Signature - Applicant</w:t>
            </w:r>
          </w:p>
        </w:tc>
      </w:tr>
      <w:tr w:rsidR="002B6D31" w:rsidRPr="00C6315C" w14:paraId="05E0EEAE" w14:textId="77777777" w:rsidTr="00602C22">
        <w:trPr>
          <w:trHeight w:val="1683"/>
          <w:jc w:val="center"/>
        </w:trPr>
        <w:tc>
          <w:tcPr>
            <w:tcW w:w="95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B6EAE" w14:textId="77777777" w:rsidR="002B6D31" w:rsidRPr="00C6315C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By submitting this application, I affirm that the facts set forth in it are true and complete. I understand that if the application is approved, any false statements, omissions, or other misrepresentations made by me on this application may result in this application being void and null.</w:t>
            </w:r>
          </w:p>
          <w:p w14:paraId="6371C3CE" w14:textId="77777777" w:rsidR="00E43E2B" w:rsidRPr="00C6315C" w:rsidRDefault="00E43E2B" w:rsidP="00974971">
            <w:pPr>
              <w:ind w:left="2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  <w:p w14:paraId="1E719153" w14:textId="77777777" w:rsidR="00E43E2B" w:rsidRPr="00C6315C" w:rsidRDefault="00EB4C3E" w:rsidP="00EB4C3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By submitting my details here, I agree that Office of Student Life may collect, use and disclose the information above for administration purposes.</w:t>
            </w:r>
          </w:p>
        </w:tc>
      </w:tr>
      <w:tr w:rsidR="002B6D31" w:rsidRPr="00C6315C" w14:paraId="41CBB80E" w14:textId="77777777" w:rsidTr="00602C22">
        <w:trPr>
          <w:trHeight w:val="530"/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2E4D" w14:textId="77777777" w:rsidR="002B6D31" w:rsidRPr="00C6315C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Signature</w:t>
            </w:r>
          </w:p>
        </w:tc>
        <w:tc>
          <w:tcPr>
            <w:tcW w:w="7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A1670" w14:textId="77777777" w:rsidR="002B6D31" w:rsidRPr="00C6315C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2B6D31" w:rsidRPr="00C6315C" w14:paraId="51B69FCC" w14:textId="77777777" w:rsidTr="00602C22">
        <w:trPr>
          <w:jc w:val="center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C42F" w14:textId="77777777" w:rsidR="002B6D31" w:rsidRPr="00C6315C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7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30368" w14:textId="77777777" w:rsidR="002B6D31" w:rsidRPr="00C6315C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14:paraId="661D280E" w14:textId="77777777" w:rsidR="002B6D31" w:rsidRPr="00C6315C" w:rsidRDefault="002B6D31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576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908"/>
        <w:gridCol w:w="3767"/>
        <w:gridCol w:w="1723"/>
        <w:gridCol w:w="2178"/>
      </w:tblGrid>
      <w:tr w:rsidR="00E43E2B" w:rsidRPr="00602C22" w14:paraId="3366C2BA" w14:textId="77777777" w:rsidTr="00D32ED8">
        <w:trPr>
          <w:jc w:val="center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7967DDA" w14:textId="77777777" w:rsidR="00E43E2B" w:rsidRPr="00602C22" w:rsidRDefault="00D32ED8" w:rsidP="00EB4C3E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G. </w:t>
            </w:r>
            <w:r w:rsidR="00E43E2B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Endorse</w:t>
            </w:r>
            <w:r w:rsidR="00EB4C3E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ment</w:t>
            </w:r>
            <w:r w:rsidR="00E43E2B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 by President of Student Organisation </w:t>
            </w:r>
          </w:p>
        </w:tc>
      </w:tr>
      <w:tr w:rsidR="00C144A8" w:rsidRPr="00C6315C" w14:paraId="7A1E0222" w14:textId="77777777" w:rsidTr="00C144A8">
        <w:trPr>
          <w:trHeight w:hRule="exact" w:val="351"/>
          <w:jc w:val="center"/>
        </w:trPr>
        <w:tc>
          <w:tcPr>
            <w:tcW w:w="95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492BB2" w14:textId="77777777" w:rsidR="00C144A8" w:rsidRPr="00C6315C" w:rsidRDefault="00C144A8" w:rsidP="00E43E2B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I endorse the application to participate in the competition.</w:t>
            </w:r>
          </w:p>
        </w:tc>
      </w:tr>
      <w:tr w:rsidR="002B6D31" w:rsidRPr="00C6315C" w14:paraId="45D117E3" w14:textId="77777777" w:rsidTr="00602C22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D493" w14:textId="77777777" w:rsidR="002B6D31" w:rsidRPr="00C6315C" w:rsidRDefault="002B6D31" w:rsidP="002B6D31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Name </w:t>
            </w:r>
            <w:r w:rsidR="00E43E2B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 xml:space="preserve">of </w:t>
            </w: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President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FFEB" w14:textId="77777777" w:rsidR="002B6D31" w:rsidRPr="00C6315C" w:rsidRDefault="002B6D3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9F3B" w14:textId="77777777" w:rsidR="002B6D31" w:rsidRPr="00C6315C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Student ID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7181" w14:textId="77777777" w:rsidR="002B6D31" w:rsidRPr="00C6315C" w:rsidRDefault="002B6D3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2B6D31" w:rsidRPr="00C6315C" w14:paraId="43074994" w14:textId="77777777" w:rsidTr="00602C22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37E2" w14:textId="77777777" w:rsidR="002B6D31" w:rsidRPr="00C6315C" w:rsidRDefault="001B2A9F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/>
              </w:rPr>
              <w:t>E-m</w:t>
            </w:r>
            <w:r w:rsidR="002B6D31"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ail Address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29977" w14:textId="77777777" w:rsidR="002B6D31" w:rsidRPr="00C6315C" w:rsidRDefault="002B6D3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64532" w14:textId="77777777" w:rsidR="002B6D31" w:rsidRPr="00C6315C" w:rsidRDefault="002B6D31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Mobile Number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61BD" w14:textId="77777777" w:rsidR="002B6D31" w:rsidRPr="00C6315C" w:rsidRDefault="002B6D31" w:rsidP="002A59EE">
            <w:pPr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C144A8" w:rsidRPr="00C6315C" w14:paraId="6740D4B8" w14:textId="77777777" w:rsidTr="00602C22">
        <w:trPr>
          <w:trHeight w:val="593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9C45" w14:textId="77777777" w:rsidR="00C144A8" w:rsidRPr="00C6315C" w:rsidRDefault="00C144A8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Signature</w:t>
            </w:r>
          </w:p>
        </w:tc>
        <w:tc>
          <w:tcPr>
            <w:tcW w:w="7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ACF4" w14:textId="77777777" w:rsidR="00C144A8" w:rsidRPr="00C6315C" w:rsidRDefault="00C144A8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C144A8" w:rsidRPr="00C6315C" w14:paraId="3C3C93F3" w14:textId="77777777" w:rsidTr="00602C22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D8D02" w14:textId="77777777" w:rsidR="00C144A8" w:rsidRPr="00C6315C" w:rsidRDefault="00C144A8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76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4A5D" w14:textId="77777777" w:rsidR="00C144A8" w:rsidRPr="00C6315C" w:rsidRDefault="00C144A8" w:rsidP="002A59E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14:paraId="7B0493A9" w14:textId="77777777" w:rsidR="00C533AD" w:rsidRPr="00C6315C" w:rsidRDefault="00C533AD" w:rsidP="00575167">
      <w:pPr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93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0"/>
        <w:gridCol w:w="6840"/>
      </w:tblGrid>
      <w:tr w:rsidR="008D0133" w:rsidRPr="00602C22" w14:paraId="4C1E95BA" w14:textId="77777777" w:rsidTr="00D32ED8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A1B80C" w14:textId="77777777" w:rsidR="008D0133" w:rsidRPr="00602C22" w:rsidRDefault="00D32ED8">
            <w:pPr>
              <w:pStyle w:val="Heading2"/>
              <w:outlineLvl w:val="1"/>
              <w:rPr>
                <w:rFonts w:asciiTheme="minorHAnsi" w:hAnsiTheme="minorHAnsi"/>
                <w:sz w:val="24"/>
                <w:szCs w:val="22"/>
                <w:lang w:val="en-GB"/>
              </w:rPr>
            </w:pPr>
            <w:r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H. </w:t>
            </w:r>
            <w:r w:rsidR="00C533AD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Approval - </w:t>
            </w:r>
            <w:r w:rsidR="00575167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>Office of Student Life</w:t>
            </w:r>
            <w:r w:rsidR="008D0133" w:rsidRPr="00602C22">
              <w:rPr>
                <w:rFonts w:asciiTheme="minorHAnsi" w:hAnsiTheme="minorHAnsi"/>
                <w:color w:val="auto"/>
                <w:sz w:val="24"/>
                <w:szCs w:val="22"/>
                <w:lang w:val="en-GB"/>
              </w:rPr>
              <w:t xml:space="preserve"> </w:t>
            </w:r>
          </w:p>
        </w:tc>
      </w:tr>
      <w:tr w:rsidR="008D0133" w:rsidRPr="00C6315C" w14:paraId="065F0B76" w14:textId="77777777" w:rsidTr="00602C22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62D3AA" w14:textId="77777777" w:rsidR="006B3A25" w:rsidRPr="00C6315C" w:rsidRDefault="006B3A25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8D0133" w:rsidRPr="00C6315C" w14:paraId="47FD2636" w14:textId="77777777" w:rsidTr="00602C22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75429" w14:textId="77777777" w:rsidR="008D0133" w:rsidRPr="00C6315C" w:rsidRDefault="008D0133" w:rsidP="00EB4C3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Name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45567" w14:textId="77777777" w:rsidR="008D0133" w:rsidRPr="00C6315C" w:rsidRDefault="008D0133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EB4C3E" w:rsidRPr="00C6315C" w14:paraId="416FB3F1" w14:textId="77777777" w:rsidTr="00602C22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AFBEA2" w14:textId="77777777" w:rsidR="00EB4C3E" w:rsidRPr="00C6315C" w:rsidRDefault="00EB4C3E" w:rsidP="00F25F64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Designation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311E99" w14:textId="77777777" w:rsidR="00EB4C3E" w:rsidRPr="00C6315C" w:rsidRDefault="00EB4C3E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8D0133" w:rsidRPr="00C6315C" w14:paraId="7BCB4059" w14:textId="77777777" w:rsidTr="00602C22">
        <w:trPr>
          <w:trHeight w:val="521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6EEA7" w14:textId="77777777" w:rsidR="008D0133" w:rsidRPr="00C6315C" w:rsidRDefault="008D0133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Signature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E6F29" w14:textId="77777777" w:rsidR="008D0133" w:rsidRPr="00C6315C" w:rsidRDefault="008D0133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  <w:tr w:rsidR="008D0133" w:rsidRPr="00C6315C" w14:paraId="49D1C4F9" w14:textId="77777777" w:rsidTr="00602C22"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88F9" w14:textId="77777777" w:rsidR="008D0133" w:rsidRPr="00C6315C" w:rsidRDefault="008D0133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 w:rsidRPr="00C6315C">
              <w:rPr>
                <w:rFonts w:asciiTheme="minorHAnsi" w:hAnsiTheme="minorHAnsi" w:cs="Arial"/>
                <w:sz w:val="22"/>
                <w:szCs w:val="22"/>
                <w:lang w:val="en-GB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8EFF" w14:textId="77777777" w:rsidR="008D0133" w:rsidRPr="00C6315C" w:rsidRDefault="008D0133">
            <w:pPr>
              <w:pStyle w:val="Body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14:paraId="0F7E535C" w14:textId="77777777" w:rsidR="008D0133" w:rsidRPr="00602C22" w:rsidRDefault="008D0133" w:rsidP="004F71DA">
      <w:pPr>
        <w:pStyle w:val="Heading2"/>
        <w:rPr>
          <w:rFonts w:asciiTheme="minorHAnsi" w:hAnsiTheme="minorHAnsi"/>
          <w:b w:val="0"/>
          <w:szCs w:val="22"/>
          <w:lang w:val="en-GB"/>
        </w:rPr>
      </w:pPr>
    </w:p>
    <w:sectPr w:rsidR="008D0133" w:rsidRPr="00602C22" w:rsidSect="00974971">
      <w:headerReference w:type="default" r:id="rId8"/>
      <w:footerReference w:type="default" r:id="rId9"/>
      <w:pgSz w:w="12240" w:h="15840"/>
      <w:pgMar w:top="1080" w:right="1440" w:bottom="1080" w:left="1440" w:header="720" w:footer="3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B66A5" w14:textId="77777777" w:rsidR="002A59EE" w:rsidRDefault="002A59EE" w:rsidP="00861B41">
      <w:r>
        <w:separator/>
      </w:r>
    </w:p>
  </w:endnote>
  <w:endnote w:type="continuationSeparator" w:id="0">
    <w:p w14:paraId="6BE10608" w14:textId="77777777" w:rsidR="002A59EE" w:rsidRDefault="002A59EE" w:rsidP="0086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776203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18"/>
      </w:rPr>
    </w:sdtEndPr>
    <w:sdtContent>
      <w:p w14:paraId="0E4665C1" w14:textId="77777777" w:rsidR="002A59EE" w:rsidRPr="00974971" w:rsidRDefault="002A59EE">
        <w:pPr>
          <w:pStyle w:val="Footer"/>
          <w:jc w:val="center"/>
          <w:rPr>
            <w:rFonts w:asciiTheme="minorHAnsi" w:hAnsiTheme="minorHAnsi" w:cstheme="minorHAnsi"/>
            <w:sz w:val="18"/>
          </w:rPr>
        </w:pPr>
        <w:r w:rsidRPr="00974971">
          <w:rPr>
            <w:rFonts w:asciiTheme="minorHAnsi" w:hAnsiTheme="minorHAnsi" w:cstheme="minorHAnsi"/>
            <w:sz w:val="18"/>
          </w:rPr>
          <w:fldChar w:fldCharType="begin"/>
        </w:r>
        <w:r w:rsidRPr="00974971">
          <w:rPr>
            <w:rFonts w:asciiTheme="minorHAnsi" w:hAnsiTheme="minorHAnsi" w:cstheme="minorHAnsi"/>
            <w:sz w:val="18"/>
          </w:rPr>
          <w:instrText xml:space="preserve"> PAGE   \* MERGEFORMAT </w:instrText>
        </w:r>
        <w:r w:rsidRPr="00974971">
          <w:rPr>
            <w:rFonts w:asciiTheme="minorHAnsi" w:hAnsiTheme="minorHAnsi" w:cstheme="minorHAnsi"/>
            <w:sz w:val="18"/>
          </w:rPr>
          <w:fldChar w:fldCharType="separate"/>
        </w:r>
        <w:r w:rsidR="000D5629">
          <w:rPr>
            <w:rFonts w:asciiTheme="minorHAnsi" w:hAnsiTheme="minorHAnsi" w:cstheme="minorHAnsi"/>
            <w:noProof/>
            <w:sz w:val="18"/>
          </w:rPr>
          <w:t>1</w:t>
        </w:r>
        <w:r w:rsidRPr="00974971">
          <w:rPr>
            <w:rFonts w:asciiTheme="minorHAnsi" w:hAnsiTheme="minorHAnsi" w:cstheme="minorHAnsi"/>
            <w:noProof/>
            <w:sz w:val="18"/>
          </w:rPr>
          <w:fldChar w:fldCharType="end"/>
        </w:r>
      </w:p>
    </w:sdtContent>
  </w:sdt>
  <w:p w14:paraId="3DBA5263" w14:textId="77777777" w:rsidR="002A59EE" w:rsidRPr="00D32ED8" w:rsidRDefault="00D514D1">
    <w:pPr>
      <w:pStyle w:val="Footer"/>
      <w:rPr>
        <w:rFonts w:asciiTheme="minorHAnsi" w:hAnsiTheme="minorHAnsi"/>
        <w:sz w:val="20"/>
        <w:szCs w:val="20"/>
      </w:rPr>
    </w:pPr>
    <w:r w:rsidRPr="00D514D1">
      <w:rPr>
        <w:rFonts w:asciiTheme="minorHAnsi" w:hAnsiTheme="minorHAnsi"/>
        <w:sz w:val="20"/>
        <w:szCs w:val="20"/>
      </w:rPr>
      <w:t>Office of Student Life</w:t>
    </w:r>
    <w:r w:rsidR="00D32ED8">
      <w:tab/>
    </w:r>
    <w:r w:rsidR="00D32ED8">
      <w:tab/>
    </w:r>
    <w:r w:rsidR="00D32ED8" w:rsidRPr="00D32ED8">
      <w:rPr>
        <w:rFonts w:asciiTheme="minorHAnsi" w:hAnsiTheme="minorHAnsi"/>
        <w:sz w:val="20"/>
        <w:szCs w:val="20"/>
      </w:rPr>
      <w:t>April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7EABD" w14:textId="77777777" w:rsidR="002A59EE" w:rsidRDefault="002A59EE" w:rsidP="00861B41">
      <w:r>
        <w:separator/>
      </w:r>
    </w:p>
  </w:footnote>
  <w:footnote w:type="continuationSeparator" w:id="0">
    <w:p w14:paraId="3ABAB752" w14:textId="77777777" w:rsidR="002A59EE" w:rsidRDefault="002A59EE" w:rsidP="00861B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8D226" w14:textId="77777777" w:rsidR="00D32ED8" w:rsidRPr="00D32ED8" w:rsidRDefault="00D32ED8">
    <w:pPr>
      <w:pStyle w:val="Header"/>
      <w:rPr>
        <w:rFonts w:asciiTheme="minorHAnsi" w:hAnsiTheme="minorHAnsi"/>
        <w:b/>
        <w:sz w:val="28"/>
        <w:szCs w:val="28"/>
        <w:lang w:val="en-GB"/>
      </w:rPr>
    </w:pPr>
    <w:r w:rsidRPr="00D32ED8">
      <w:rPr>
        <w:rFonts w:asciiTheme="minorHAnsi" w:hAnsiTheme="minorHAnsi"/>
        <w:b/>
        <w:sz w:val="28"/>
        <w:szCs w:val="28"/>
        <w:lang w:val="en-GB"/>
      </w:rPr>
      <w:t>SUTD Student Organisation</w:t>
    </w:r>
  </w:p>
  <w:p w14:paraId="2552D0A0" w14:textId="77777777" w:rsidR="00D32ED8" w:rsidRPr="00D32ED8" w:rsidRDefault="00D32ED8">
    <w:pPr>
      <w:pStyle w:val="Header"/>
      <w:rPr>
        <w:b/>
      </w:rPr>
    </w:pPr>
    <w:r w:rsidRPr="00D32ED8">
      <w:rPr>
        <w:rFonts w:asciiTheme="minorHAnsi" w:hAnsiTheme="minorHAnsi"/>
        <w:b/>
        <w:sz w:val="28"/>
        <w:szCs w:val="28"/>
        <w:u w:val="single"/>
        <w:lang w:val="en-GB"/>
      </w:rPr>
      <w:t>Competition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16E1E"/>
    <w:multiLevelType w:val="hybridMultilevel"/>
    <w:tmpl w:val="0EEE17EA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7352F"/>
    <w:multiLevelType w:val="hybridMultilevel"/>
    <w:tmpl w:val="018A5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2F"/>
    <w:rsid w:val="000A424C"/>
    <w:rsid w:val="000D5629"/>
    <w:rsid w:val="000F4AD1"/>
    <w:rsid w:val="001858D8"/>
    <w:rsid w:val="00196C42"/>
    <w:rsid w:val="001B2A9F"/>
    <w:rsid w:val="00207823"/>
    <w:rsid w:val="0020790B"/>
    <w:rsid w:val="0023322A"/>
    <w:rsid w:val="00262011"/>
    <w:rsid w:val="002A59EE"/>
    <w:rsid w:val="002B6D31"/>
    <w:rsid w:val="00316FCF"/>
    <w:rsid w:val="0036579F"/>
    <w:rsid w:val="003C0F35"/>
    <w:rsid w:val="003E6E69"/>
    <w:rsid w:val="004B6880"/>
    <w:rsid w:val="004E6E7A"/>
    <w:rsid w:val="004F020C"/>
    <w:rsid w:val="004F71DA"/>
    <w:rsid w:val="005017EB"/>
    <w:rsid w:val="00506A63"/>
    <w:rsid w:val="005471F6"/>
    <w:rsid w:val="005548B3"/>
    <w:rsid w:val="00556A36"/>
    <w:rsid w:val="0056072B"/>
    <w:rsid w:val="00575167"/>
    <w:rsid w:val="00581EE1"/>
    <w:rsid w:val="005C1828"/>
    <w:rsid w:val="005F2F87"/>
    <w:rsid w:val="00602C22"/>
    <w:rsid w:val="00696EEA"/>
    <w:rsid w:val="006A67EF"/>
    <w:rsid w:val="006B3A25"/>
    <w:rsid w:val="006E76F5"/>
    <w:rsid w:val="006F2C48"/>
    <w:rsid w:val="007F1C15"/>
    <w:rsid w:val="00822CBF"/>
    <w:rsid w:val="00861B41"/>
    <w:rsid w:val="008654D8"/>
    <w:rsid w:val="008D0133"/>
    <w:rsid w:val="008F2D8F"/>
    <w:rsid w:val="00974971"/>
    <w:rsid w:val="00976E63"/>
    <w:rsid w:val="009901A6"/>
    <w:rsid w:val="009908BE"/>
    <w:rsid w:val="00993B1C"/>
    <w:rsid w:val="00A165FF"/>
    <w:rsid w:val="00A17925"/>
    <w:rsid w:val="00A36A2F"/>
    <w:rsid w:val="00AD3864"/>
    <w:rsid w:val="00AD5113"/>
    <w:rsid w:val="00AE370A"/>
    <w:rsid w:val="00AE5277"/>
    <w:rsid w:val="00B036F5"/>
    <w:rsid w:val="00B07E42"/>
    <w:rsid w:val="00BB16B6"/>
    <w:rsid w:val="00C144A8"/>
    <w:rsid w:val="00C2724F"/>
    <w:rsid w:val="00C533AD"/>
    <w:rsid w:val="00C6315C"/>
    <w:rsid w:val="00C850D5"/>
    <w:rsid w:val="00D32ED8"/>
    <w:rsid w:val="00D514D1"/>
    <w:rsid w:val="00DA02A7"/>
    <w:rsid w:val="00E11368"/>
    <w:rsid w:val="00E3668E"/>
    <w:rsid w:val="00E42533"/>
    <w:rsid w:val="00E43E2B"/>
    <w:rsid w:val="00E813EF"/>
    <w:rsid w:val="00EA24D4"/>
    <w:rsid w:val="00EB4C3E"/>
    <w:rsid w:val="00ED6A36"/>
    <w:rsid w:val="00F243EF"/>
    <w:rsid w:val="00F2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510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8" w:space="1" w:color="BED2A5"/>
      </w:pBdr>
      <w:spacing w:before="240" w:after="60"/>
      <w:outlineLvl w:val="0"/>
    </w:pPr>
    <w:rPr>
      <w:rFonts w:ascii="Tahoma" w:hAnsi="Tahoma" w:cs="Arial"/>
      <w:b/>
      <w:bCs/>
      <w:color w:val="78916E"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spacing w:before="60" w:after="60"/>
      <w:outlineLvl w:val="1"/>
    </w:pPr>
    <w:rPr>
      <w:rFonts w:ascii="Tahoma" w:hAnsi="Tahoma" w:cs="Arial"/>
      <w:b/>
      <w:bCs/>
      <w:iCs/>
      <w:color w:val="78916E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pPr>
      <w:spacing w:before="40" w:after="40"/>
    </w:pPr>
    <w:rPr>
      <w:rFonts w:ascii="Tahoma" w:hAnsi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2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7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751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B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B4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1B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B41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E6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6E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6E7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E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E7A"/>
    <w:rPr>
      <w:b/>
      <w:bCs/>
      <w:lang w:eastAsia="en-US"/>
    </w:rPr>
  </w:style>
  <w:style w:type="paragraph" w:styleId="Revision">
    <w:name w:val="Revision"/>
    <w:hidden/>
    <w:uiPriority w:val="99"/>
    <w:semiHidden/>
    <w:rsid w:val="004E6E7A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hsweehock.SUTD1\AppData\Roaming\Microsoft\Templates\Volunteer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5AAEB-3AD0-2142-AFC1-6C43FF51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C:\Users\sohsweehock.SUTD1\AppData\Roaming\Microsoft\Templates\Volunteer application.dot</Template>
  <TotalTime>29</TotalTime>
  <Pages>2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 Swee Hock</dc:creator>
  <cp:lastModifiedBy>Student - Parekh Shalv Amit</cp:lastModifiedBy>
  <cp:revision>20</cp:revision>
  <cp:lastPrinted>2003-07-23T02:40:00Z</cp:lastPrinted>
  <dcterms:created xsi:type="dcterms:W3CDTF">2016-04-11T01:48:00Z</dcterms:created>
  <dcterms:modified xsi:type="dcterms:W3CDTF">2016-04-14T19:05:00Z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TC010196511033</vt:lpwstr>
  </property>
</Properties>
</file>